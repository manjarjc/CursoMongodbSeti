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B944" w14:textId="77777777" w:rsidR="004D4AD3" w:rsidRDefault="004D4AD3" w:rsidP="004D4AD3">
      <w:pPr>
        <w:tabs>
          <w:tab w:val="left" w:pos="3804"/>
        </w:tabs>
        <w:rPr>
          <w:lang w:val="es-ES_tradnl"/>
        </w:rPr>
      </w:pPr>
    </w:p>
    <w:p w14:paraId="1F31282B" w14:textId="77777777" w:rsidR="004D4AD3" w:rsidRPr="0080625F" w:rsidRDefault="004D4AD3" w:rsidP="004D4AD3">
      <w:pPr>
        <w:jc w:val="center"/>
        <w:rPr>
          <w:rFonts w:cs="Calibri"/>
          <w:b/>
          <w:bCs/>
          <w:sz w:val="24"/>
          <w:szCs w:val="24"/>
        </w:rPr>
      </w:pPr>
      <w:r w:rsidRPr="0080625F">
        <w:rPr>
          <w:rFonts w:cs="Calibri"/>
          <w:b/>
          <w:bCs/>
          <w:sz w:val="24"/>
          <w:szCs w:val="24"/>
        </w:rPr>
        <w:t>CONTROL DE VERSIONES</w:t>
      </w:r>
    </w:p>
    <w:p w14:paraId="3BDEB185" w14:textId="77777777" w:rsidR="00936271" w:rsidRPr="0080625F" w:rsidRDefault="00936271" w:rsidP="00936271">
      <w:pPr>
        <w:rPr>
          <w:rFonts w:cs="Calibri"/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4"/>
        <w:gridCol w:w="2618"/>
        <w:gridCol w:w="2068"/>
        <w:gridCol w:w="2498"/>
      </w:tblGrid>
      <w:tr w:rsidR="00936271" w:rsidRPr="0080625F" w14:paraId="012FFCA2" w14:textId="77777777" w:rsidTr="00CB38E5">
        <w:trPr>
          <w:trHeight w:val="236"/>
        </w:trPr>
        <w:tc>
          <w:tcPr>
            <w:tcW w:w="922" w:type="pc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D021F" w14:textId="77777777" w:rsidR="00936271" w:rsidRPr="0080625F" w:rsidRDefault="00936271" w:rsidP="00CB38E5">
            <w:pPr>
              <w:pStyle w:val="TableSmHeadingRight"/>
              <w:ind w:left="0"/>
              <w:rPr>
                <w:rFonts w:ascii="Verdana" w:hAnsi="Verdana"/>
                <w:b/>
                <w:szCs w:val="16"/>
                <w:lang w:val="es-ES_tradnl"/>
              </w:rPr>
            </w:pPr>
            <w:r w:rsidRPr="0080625F">
              <w:rPr>
                <w:rFonts w:ascii="Verdana" w:hAnsi="Verdana"/>
                <w:b/>
                <w:szCs w:val="16"/>
                <w:lang w:val="es-ES_tradnl"/>
              </w:rPr>
              <w:t>Elaborado por:</w:t>
            </w:r>
          </w:p>
        </w:tc>
        <w:tc>
          <w:tcPr>
            <w:tcW w:w="1486" w:type="pct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520D" w14:textId="1001FD93" w:rsidR="00936271" w:rsidRPr="0080625F" w:rsidRDefault="00A00AFE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sz w:val="16"/>
                <w:szCs w:val="16"/>
                <w:lang w:val="es-ES_tradnl"/>
              </w:rPr>
              <w:t>Juan Carlos Manjarres B.</w:t>
            </w:r>
          </w:p>
        </w:tc>
        <w:tc>
          <w:tcPr>
            <w:tcW w:w="1174" w:type="pct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3A10E" w14:textId="77777777" w:rsidR="00936271" w:rsidRPr="0080625F" w:rsidRDefault="00936271" w:rsidP="00CB38E5">
            <w:pPr>
              <w:pStyle w:val="TableSmHeadingRight"/>
              <w:ind w:left="0"/>
              <w:rPr>
                <w:rFonts w:ascii="Verdana" w:hAnsi="Verdana"/>
                <w:b/>
                <w:szCs w:val="16"/>
                <w:lang w:val="es-ES_tradnl"/>
              </w:rPr>
            </w:pPr>
            <w:r w:rsidRPr="0080625F">
              <w:rPr>
                <w:rFonts w:ascii="Verdana" w:hAnsi="Verdana"/>
                <w:b/>
                <w:szCs w:val="16"/>
                <w:lang w:val="es-ES_tradnl"/>
              </w:rPr>
              <w:t>No. de Versión:</w:t>
            </w:r>
          </w:p>
        </w:tc>
        <w:tc>
          <w:tcPr>
            <w:tcW w:w="1418" w:type="pct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51E1" w14:textId="3D38819D" w:rsidR="00936271" w:rsidRPr="0080625F" w:rsidRDefault="00A00AFE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sz w:val="16"/>
                <w:szCs w:val="16"/>
                <w:lang w:val="es-ES_tradnl"/>
              </w:rPr>
              <w:t>1.00</w:t>
            </w:r>
          </w:p>
        </w:tc>
      </w:tr>
      <w:tr w:rsidR="00936271" w:rsidRPr="0080625F" w14:paraId="172B96BD" w14:textId="77777777" w:rsidTr="00CB38E5">
        <w:trPr>
          <w:trHeight w:val="236"/>
        </w:trPr>
        <w:tc>
          <w:tcPr>
            <w:tcW w:w="922" w:type="pct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B88CD" w14:textId="77777777" w:rsidR="00936271" w:rsidRPr="0080625F" w:rsidRDefault="00936271" w:rsidP="00CB38E5">
            <w:pPr>
              <w:pStyle w:val="TableSmHeadingRight"/>
              <w:ind w:left="0"/>
              <w:rPr>
                <w:rFonts w:ascii="Verdana" w:hAnsi="Verdana"/>
                <w:b/>
                <w:szCs w:val="16"/>
                <w:lang w:val="es-ES_tradnl"/>
              </w:rPr>
            </w:pPr>
            <w:r w:rsidRPr="0080625F">
              <w:rPr>
                <w:rFonts w:ascii="Verdana" w:hAnsi="Verdana"/>
                <w:b/>
                <w:szCs w:val="16"/>
                <w:lang w:val="es-ES_tradnl"/>
              </w:rPr>
              <w:t>Revisado por:</w:t>
            </w:r>
          </w:p>
        </w:tc>
        <w:tc>
          <w:tcPr>
            <w:tcW w:w="14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F1EC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17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CBAB8" w14:textId="77777777" w:rsidR="00936271" w:rsidRPr="0080625F" w:rsidRDefault="00936271" w:rsidP="00CB38E5">
            <w:pPr>
              <w:pStyle w:val="TableSmHeadingRight"/>
              <w:ind w:left="0"/>
              <w:rPr>
                <w:rFonts w:ascii="Verdana" w:hAnsi="Verdana"/>
                <w:b/>
                <w:szCs w:val="16"/>
                <w:lang w:val="es-ES_tradnl"/>
              </w:rPr>
            </w:pPr>
            <w:r w:rsidRPr="0080625F">
              <w:rPr>
                <w:rFonts w:ascii="Verdana" w:hAnsi="Verdana"/>
                <w:b/>
                <w:szCs w:val="16"/>
                <w:lang w:val="es-ES_tradnl"/>
              </w:rPr>
              <w:t>Fecha de revisión: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40E0B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</w:tr>
      <w:tr w:rsidR="00936271" w:rsidRPr="0080625F" w14:paraId="534460E4" w14:textId="77777777" w:rsidTr="00CB38E5">
        <w:trPr>
          <w:trHeight w:val="236"/>
        </w:trPr>
        <w:tc>
          <w:tcPr>
            <w:tcW w:w="922" w:type="pct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282DC" w14:textId="77777777" w:rsidR="00936271" w:rsidRPr="0080625F" w:rsidRDefault="00936271" w:rsidP="00CB38E5">
            <w:pPr>
              <w:pStyle w:val="TableSmHeadingRight"/>
              <w:ind w:left="284" w:hanging="142"/>
              <w:rPr>
                <w:rFonts w:ascii="Verdana" w:hAnsi="Verdana"/>
                <w:b/>
                <w:szCs w:val="16"/>
                <w:lang w:val="es-ES_tradnl"/>
              </w:rPr>
            </w:pPr>
            <w:r w:rsidRPr="0080625F">
              <w:rPr>
                <w:rFonts w:ascii="Verdana" w:hAnsi="Verdana"/>
                <w:b/>
                <w:szCs w:val="16"/>
                <w:lang w:val="es-ES_tradnl"/>
              </w:rPr>
              <w:t>Aprobado por: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32696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174" w:type="pct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C1B4B" w14:textId="77777777" w:rsidR="00936271" w:rsidRPr="0080625F" w:rsidRDefault="00674244" w:rsidP="00D35A23">
            <w:pPr>
              <w:pStyle w:val="TableSmHeadingRight"/>
              <w:ind w:left="0" w:right="-109"/>
              <w:jc w:val="both"/>
              <w:rPr>
                <w:rFonts w:ascii="Verdana" w:hAnsi="Verdana"/>
                <w:b/>
                <w:szCs w:val="16"/>
                <w:lang w:val="es-ES_tradnl"/>
              </w:rPr>
            </w:pPr>
            <w:r>
              <w:rPr>
                <w:rFonts w:ascii="Verdana" w:hAnsi="Verdana"/>
                <w:b/>
                <w:szCs w:val="16"/>
                <w:lang w:val="es-ES_tradnl"/>
              </w:rPr>
              <w:t>Fecha</w:t>
            </w:r>
            <w:r w:rsidR="00D35A23">
              <w:rPr>
                <w:rFonts w:ascii="Verdana" w:hAnsi="Verdana"/>
                <w:b/>
                <w:szCs w:val="16"/>
                <w:lang w:val="es-ES_tradnl"/>
              </w:rPr>
              <w:t xml:space="preserve"> </w:t>
            </w:r>
            <w:r w:rsidR="00936271" w:rsidRPr="0080625F">
              <w:rPr>
                <w:rFonts w:ascii="Verdana" w:hAnsi="Verdana"/>
                <w:b/>
                <w:szCs w:val="16"/>
                <w:lang w:val="es-ES_tradnl"/>
              </w:rPr>
              <w:t>de Aprobación:</w:t>
            </w:r>
          </w:p>
        </w:tc>
        <w:tc>
          <w:tcPr>
            <w:tcW w:w="1418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B4B6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</w:tr>
    </w:tbl>
    <w:p w14:paraId="0145DC34" w14:textId="77777777" w:rsidR="00936271" w:rsidRPr="0080625F" w:rsidRDefault="00936271" w:rsidP="00936271">
      <w:pPr>
        <w:pStyle w:val="HPTableTitle"/>
        <w:ind w:left="0"/>
        <w:rPr>
          <w:rFonts w:ascii="Verdana" w:eastAsia="Calibri" w:hAnsi="Verdana"/>
          <w:sz w:val="16"/>
          <w:szCs w:val="16"/>
          <w:lang w:val="es-ES_tradnl"/>
        </w:rPr>
      </w:pPr>
    </w:p>
    <w:p w14:paraId="701D7467" w14:textId="77777777" w:rsidR="00936271" w:rsidRPr="0080625F" w:rsidRDefault="00936271" w:rsidP="00936271">
      <w:pPr>
        <w:pStyle w:val="HPTableTitle"/>
        <w:ind w:left="0"/>
        <w:rPr>
          <w:rFonts w:ascii="Verdana" w:hAnsi="Verdana"/>
          <w:b/>
          <w:sz w:val="16"/>
          <w:szCs w:val="16"/>
          <w:lang w:val="es-ES_tradnl"/>
        </w:rPr>
      </w:pPr>
      <w:r w:rsidRPr="0080625F">
        <w:rPr>
          <w:rFonts w:ascii="Verdana" w:hAnsi="Verdana"/>
          <w:b/>
          <w:sz w:val="16"/>
          <w:szCs w:val="16"/>
          <w:lang w:val="es-ES_tradnl"/>
        </w:rPr>
        <w:t>Historia de Modificaciones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1399"/>
        <w:gridCol w:w="1399"/>
        <w:gridCol w:w="1804"/>
        <w:gridCol w:w="1846"/>
      </w:tblGrid>
      <w:tr w:rsidR="00936271" w:rsidRPr="0080625F" w14:paraId="34E5AC68" w14:textId="77777777" w:rsidTr="00243C0B">
        <w:trPr>
          <w:tblHeader/>
        </w:trPr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07987E" w14:textId="77777777" w:rsidR="00936271" w:rsidRPr="0080625F" w:rsidRDefault="00936271" w:rsidP="00243C0B">
            <w:pPr>
              <w:jc w:val="center"/>
              <w:rPr>
                <w:rFonts w:eastAsia="Times New Roman"/>
                <w:b/>
                <w:sz w:val="16"/>
                <w:szCs w:val="16"/>
                <w:lang w:val="es-ES_tradnl"/>
              </w:rPr>
            </w:pPr>
            <w:r w:rsidRPr="0080625F">
              <w:rPr>
                <w:rFonts w:eastAsia="Times New Roman"/>
                <w:b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71EF90" w14:textId="77777777" w:rsidR="00936271" w:rsidRPr="0080625F" w:rsidRDefault="00936271" w:rsidP="00243C0B">
            <w:pPr>
              <w:jc w:val="center"/>
              <w:rPr>
                <w:rFonts w:eastAsia="Times New Roman"/>
                <w:b/>
                <w:sz w:val="16"/>
                <w:szCs w:val="16"/>
                <w:lang w:val="es-ES_tradnl"/>
              </w:rPr>
            </w:pPr>
            <w:r w:rsidRPr="0080625F">
              <w:rPr>
                <w:rFonts w:eastAsia="Times New Roman"/>
                <w:b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793" w:type="pct"/>
            <w:tcBorders>
              <w:top w:val="single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0066B1" w14:textId="77777777" w:rsidR="00936271" w:rsidRPr="0080625F" w:rsidRDefault="00936271" w:rsidP="00243C0B">
            <w:pPr>
              <w:jc w:val="center"/>
              <w:rPr>
                <w:rFonts w:eastAsia="Times New Roman"/>
                <w:b/>
                <w:sz w:val="16"/>
                <w:szCs w:val="16"/>
                <w:lang w:val="es-ES_tradnl"/>
              </w:rPr>
            </w:pPr>
            <w:r w:rsidRPr="0080625F">
              <w:rPr>
                <w:rFonts w:eastAsia="Times New Roman"/>
                <w:b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793" w:type="pct"/>
            <w:tcBorders>
              <w:top w:val="single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70660D" w14:textId="77777777" w:rsidR="00936271" w:rsidRPr="0080625F" w:rsidRDefault="00936271" w:rsidP="00243C0B">
            <w:pPr>
              <w:jc w:val="center"/>
              <w:rPr>
                <w:rFonts w:eastAsia="Times New Roman"/>
                <w:b/>
                <w:sz w:val="16"/>
                <w:szCs w:val="16"/>
                <w:lang w:val="es-ES_tradnl"/>
              </w:rPr>
            </w:pPr>
            <w:r w:rsidRPr="0080625F">
              <w:rPr>
                <w:rFonts w:eastAsia="Times New Roman"/>
                <w:b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023" w:type="pct"/>
            <w:tcBorders>
              <w:top w:val="single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07BAB7" w14:textId="77777777" w:rsidR="00936271" w:rsidRPr="0080625F" w:rsidRDefault="00936271" w:rsidP="00243C0B">
            <w:pPr>
              <w:jc w:val="center"/>
              <w:rPr>
                <w:rFonts w:eastAsia="Times New Roman"/>
                <w:b/>
                <w:sz w:val="16"/>
                <w:szCs w:val="16"/>
                <w:lang w:val="es-ES_tradnl"/>
              </w:rPr>
            </w:pPr>
            <w:r w:rsidRPr="0080625F">
              <w:rPr>
                <w:rFonts w:eastAsia="Times New Roman"/>
                <w:b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0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92EEF3" w14:textId="77777777" w:rsidR="00936271" w:rsidRPr="0080625F" w:rsidRDefault="00936271" w:rsidP="00243C0B">
            <w:pPr>
              <w:jc w:val="center"/>
              <w:rPr>
                <w:rFonts w:eastAsia="Times New Roman"/>
                <w:b/>
                <w:sz w:val="16"/>
                <w:szCs w:val="16"/>
                <w:lang w:val="es-ES_tradnl"/>
              </w:rPr>
            </w:pPr>
            <w:r w:rsidRPr="0080625F">
              <w:rPr>
                <w:rFonts w:eastAsia="Times New Roman"/>
                <w:b/>
                <w:sz w:val="16"/>
                <w:szCs w:val="16"/>
                <w:lang w:val="es-ES_tradnl"/>
              </w:rPr>
              <w:t>Descripción</w:t>
            </w:r>
          </w:p>
        </w:tc>
      </w:tr>
      <w:tr w:rsidR="00936271" w:rsidRPr="0080625F" w14:paraId="4A0316F0" w14:textId="77777777" w:rsidTr="00CB38E5"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13DA3C" w14:textId="3E7D053C" w:rsidR="00936271" w:rsidRPr="0080625F" w:rsidRDefault="00A00AFE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sz w:val="16"/>
                <w:szCs w:val="16"/>
                <w:lang w:val="es-ES_tradnl"/>
              </w:rPr>
              <w:t>1.00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A82271" w14:textId="4AE550DA" w:rsidR="00936271" w:rsidRPr="0080625F" w:rsidRDefault="00A00AFE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sz w:val="16"/>
                <w:szCs w:val="16"/>
                <w:lang w:val="es-ES_tradnl"/>
              </w:rPr>
              <w:t>27/07/2023</w:t>
            </w:r>
          </w:p>
        </w:tc>
        <w:tc>
          <w:tcPr>
            <w:tcW w:w="793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3DF914" w14:textId="6185E388" w:rsidR="00936271" w:rsidRPr="0080625F" w:rsidRDefault="00A00AFE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sz w:val="16"/>
                <w:szCs w:val="16"/>
                <w:lang w:val="es-ES_tradnl"/>
              </w:rPr>
              <w:t>Juan Carlos Manjarres B.</w:t>
            </w:r>
          </w:p>
        </w:tc>
        <w:tc>
          <w:tcPr>
            <w:tcW w:w="793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895EAA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023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0176E6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047" w:type="pct"/>
            <w:tcBorders>
              <w:top w:val="single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3B38EA" w14:textId="691B5C3C" w:rsidR="00936271" w:rsidRPr="0080625F" w:rsidRDefault="00E35C13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sz w:val="16"/>
                <w:szCs w:val="16"/>
                <w:lang w:val="es-ES_tradnl"/>
              </w:rPr>
              <w:t xml:space="preserve">Taller </w:t>
            </w:r>
            <w:proofErr w:type="spellStart"/>
            <w:r>
              <w:rPr>
                <w:rFonts w:ascii="Verdana" w:hAnsi="Verdana"/>
                <w:b w:val="0"/>
                <w:sz w:val="16"/>
                <w:szCs w:val="16"/>
                <w:lang w:val="es-ES_tradnl"/>
              </w:rPr>
              <w:t>MongoDb</w:t>
            </w:r>
            <w:proofErr w:type="spellEnd"/>
          </w:p>
        </w:tc>
      </w:tr>
      <w:tr w:rsidR="00936271" w:rsidRPr="0080625F" w14:paraId="5014A2A3" w14:textId="77777777" w:rsidTr="00CB38E5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93DC49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76DA54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79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A27B18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79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59127F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02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27769F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047" w:type="pct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FE5520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</w:tr>
      <w:tr w:rsidR="00936271" w:rsidRPr="0080625F" w14:paraId="4904F99D" w14:textId="77777777" w:rsidTr="00CB38E5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B0245A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6F6210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79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20A0F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79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899DF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02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D3D13D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047" w:type="pct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0EC0BD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</w:tr>
      <w:tr w:rsidR="00936271" w:rsidRPr="0080625F" w14:paraId="6C0A4972" w14:textId="77777777" w:rsidTr="00CB38E5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8C58A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EF203E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79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B4AD95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79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741CC6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02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0A422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047" w:type="pct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257BC6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</w:tr>
      <w:tr w:rsidR="00936271" w:rsidRPr="0080625F" w14:paraId="4A424128" w14:textId="77777777" w:rsidTr="00CB38E5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B0978B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B29686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79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56327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79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F9AC27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02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4E3DF7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047" w:type="pct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AC18DB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</w:tr>
      <w:tr w:rsidR="00936271" w:rsidRPr="0080625F" w14:paraId="69A5D702" w14:textId="77777777" w:rsidTr="00CB38E5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CA6CD3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BDDDED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793" w:type="pct"/>
            <w:tcBorders>
              <w:top w:val="dotted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F7AFED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793" w:type="pct"/>
            <w:tcBorders>
              <w:top w:val="dotted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25076A" w14:textId="77777777" w:rsidR="00936271" w:rsidRPr="0080625F" w:rsidRDefault="00936271" w:rsidP="00CB38E5">
            <w:pPr>
              <w:pStyle w:val="TableMedium"/>
              <w:ind w:left="0"/>
              <w:jc w:val="center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023" w:type="pct"/>
            <w:tcBorders>
              <w:top w:val="dotted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9A5224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  <w:tc>
          <w:tcPr>
            <w:tcW w:w="1047" w:type="pct"/>
            <w:tcBorders>
              <w:top w:val="dotted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4DE061" w14:textId="77777777" w:rsidR="00936271" w:rsidRPr="0080625F" w:rsidRDefault="00936271" w:rsidP="00CB38E5">
            <w:pPr>
              <w:pStyle w:val="TableMedium"/>
              <w:ind w:left="0"/>
              <w:rPr>
                <w:rFonts w:ascii="Verdana" w:hAnsi="Verdana"/>
                <w:b w:val="0"/>
                <w:sz w:val="16"/>
                <w:szCs w:val="16"/>
                <w:lang w:val="es-ES_tradnl"/>
              </w:rPr>
            </w:pPr>
          </w:p>
        </w:tc>
      </w:tr>
    </w:tbl>
    <w:p w14:paraId="1A36459D" w14:textId="77777777" w:rsidR="00936271" w:rsidRPr="0080625F" w:rsidRDefault="00936271" w:rsidP="00936271">
      <w:pPr>
        <w:rPr>
          <w:rFonts w:cs="Calibri"/>
          <w:sz w:val="16"/>
          <w:szCs w:val="16"/>
        </w:rPr>
      </w:pPr>
    </w:p>
    <w:p w14:paraId="2F19625E" w14:textId="77777777" w:rsidR="00936271" w:rsidRPr="0080625F" w:rsidRDefault="00936271" w:rsidP="00936271">
      <w:pPr>
        <w:pStyle w:val="TDC1"/>
        <w:rPr>
          <w:rFonts w:eastAsia="Times New Roman"/>
          <w:bCs w:val="0"/>
          <w:caps w:val="0"/>
          <w:sz w:val="16"/>
          <w:szCs w:val="16"/>
          <w:lang w:val="es-ES_tradnl"/>
        </w:rPr>
      </w:pPr>
    </w:p>
    <w:p w14:paraId="7BDF6AD0" w14:textId="77777777" w:rsidR="004D4AD3" w:rsidRDefault="00936271" w:rsidP="00936271">
      <w:pPr>
        <w:rPr>
          <w:lang w:val="es-ES_tradnl"/>
        </w:rPr>
      </w:pPr>
      <w:r>
        <w:rPr>
          <w:i/>
          <w:iCs/>
          <w:sz w:val="16"/>
          <w:szCs w:val="16"/>
        </w:rPr>
        <w:br w:type="page"/>
      </w:r>
    </w:p>
    <w:p w14:paraId="4511B662" w14:textId="77777777" w:rsidR="004D4AD3" w:rsidRPr="0080625F" w:rsidRDefault="004D4AD3" w:rsidP="004D4AD3">
      <w:pPr>
        <w:tabs>
          <w:tab w:val="left" w:pos="3804"/>
        </w:tabs>
        <w:rPr>
          <w:lang w:val="es-ES_tradnl"/>
        </w:rPr>
      </w:pPr>
    </w:p>
    <w:p w14:paraId="538E9B27" w14:textId="10FE1FFE" w:rsidR="00DE6C71" w:rsidRDefault="002A2104" w:rsidP="00AA4907">
      <w:pPr>
        <w:pStyle w:val="Ttulo1"/>
        <w:ind w:left="360"/>
      </w:pPr>
      <w:r>
        <w:t>TALLER DE MODELADO DE BASE DE DATOS EN MONGODB</w:t>
      </w:r>
    </w:p>
    <w:p w14:paraId="20E300EF" w14:textId="77777777" w:rsidR="00AA4907" w:rsidRDefault="00AA4907" w:rsidP="00AA4907"/>
    <w:p w14:paraId="1AD346FA" w14:textId="6BADD2A8" w:rsidR="002A2104" w:rsidRPr="00790F63" w:rsidRDefault="002A2104" w:rsidP="00AA4907">
      <w:pPr>
        <w:rPr>
          <w:b/>
          <w:bCs/>
        </w:rPr>
      </w:pPr>
      <w:r w:rsidRPr="00790F63">
        <w:rPr>
          <w:b/>
          <w:bCs/>
        </w:rPr>
        <w:t>Objetivos</w:t>
      </w:r>
    </w:p>
    <w:p w14:paraId="2C6E9547" w14:textId="12BA851C" w:rsidR="002A2104" w:rsidRDefault="004636DD" w:rsidP="00AA4907">
      <w:r>
        <w:t>Adquirir d</w:t>
      </w:r>
      <w:r w:rsidR="00A657A0">
        <w:t>estrezas en el modelado de bases de datos No SQL</w:t>
      </w:r>
      <w:r w:rsidR="00A37BFC">
        <w:t>, aplicando estrategias de de</w:t>
      </w:r>
      <w:r w:rsidR="00790F63">
        <w:t>s</w:t>
      </w:r>
      <w:r w:rsidR="00A37BFC">
        <w:t xml:space="preserve">normalización </w:t>
      </w:r>
      <w:r w:rsidR="00790F63">
        <w:t>y patrones de acceso a datos</w:t>
      </w:r>
    </w:p>
    <w:p w14:paraId="5E435CFD" w14:textId="77777777" w:rsidR="00A657A0" w:rsidRDefault="00A657A0" w:rsidP="00AA4907"/>
    <w:p w14:paraId="1E71BCA9" w14:textId="6B672BEB" w:rsidR="002A2104" w:rsidRPr="00790F63" w:rsidRDefault="004636DD" w:rsidP="00AA4907">
      <w:pPr>
        <w:rPr>
          <w:b/>
          <w:bCs/>
        </w:rPr>
      </w:pPr>
      <w:r w:rsidRPr="00790F63">
        <w:rPr>
          <w:b/>
          <w:bCs/>
        </w:rPr>
        <w:t>Introducción</w:t>
      </w:r>
    </w:p>
    <w:p w14:paraId="3596ADE9" w14:textId="34A5F035" w:rsidR="004636DD" w:rsidRDefault="000D7AF4" w:rsidP="00AA4907">
      <w:r w:rsidRPr="000D7AF4">
        <w:t>A diferencia de las bases de datos relacionales, en MongoDB tenemos que basar nuestro modelado en los patrones de acceso a datos específicos de nuestra aplicación. Averiguar las preguntas que tendrán nuestros usuarios es primordial para diseñar nuestras entidades</w:t>
      </w:r>
      <w:r w:rsidR="00F0447E">
        <w:t xml:space="preserve">. </w:t>
      </w:r>
      <w:r w:rsidR="00F0447E" w:rsidRPr="00F0447E">
        <w:t>En contraste con un RDBMS, la duplicación de datos y la desnormalización se usan mucho más frecuentemente</w:t>
      </w:r>
      <w:r w:rsidR="007274A5">
        <w:t>.</w:t>
      </w:r>
    </w:p>
    <w:p w14:paraId="471A0A00" w14:textId="614979EA" w:rsidR="007274A5" w:rsidRDefault="007274A5" w:rsidP="00AA4907">
      <w:r w:rsidRPr="007274A5">
        <w:t xml:space="preserve">MongoDB </w:t>
      </w:r>
      <w:r w:rsidR="00C67683">
        <w:t xml:space="preserve">nos brinda la posibilidad de realizar consultas detalladas y enriquecidas </w:t>
      </w:r>
      <w:r w:rsidRPr="007274A5">
        <w:t>a nivel de documento</w:t>
      </w:r>
      <w:r w:rsidR="00427F66">
        <w:t>s</w:t>
      </w:r>
      <w:r w:rsidRPr="007274A5">
        <w:t xml:space="preserve"> </w:t>
      </w:r>
      <w:r w:rsidR="00427F66">
        <w:t>embebidos</w:t>
      </w:r>
      <w:r w:rsidRPr="007274A5">
        <w:t xml:space="preserve">, esto significa que somos libres de diseñar nuestros documentos </w:t>
      </w:r>
      <w:r w:rsidR="00846F1A">
        <w:t>de la forma que</w:t>
      </w:r>
      <w:r w:rsidRPr="007274A5">
        <w:t xml:space="preserve"> queramos. Cuando conocemos nuestros patrones de acceso a datos, podemos estimar qué campos deben incrustarse y cuáles pueden dividirse en distintas colecciones</w:t>
      </w:r>
    </w:p>
    <w:p w14:paraId="6F5B974B" w14:textId="77777777" w:rsidR="004562E6" w:rsidRDefault="004562E6" w:rsidP="00AA4907">
      <w:pPr>
        <w:rPr>
          <w:b/>
          <w:bCs/>
        </w:rPr>
      </w:pPr>
    </w:p>
    <w:p w14:paraId="770B6A8B" w14:textId="6A6F88F8" w:rsidR="004636DD" w:rsidRDefault="005C6007" w:rsidP="00AA4907">
      <w:pPr>
        <w:rPr>
          <w:b/>
          <w:bCs/>
        </w:rPr>
      </w:pPr>
      <w:r>
        <w:rPr>
          <w:b/>
          <w:bCs/>
        </w:rPr>
        <w:t>Ejercicios</w:t>
      </w:r>
    </w:p>
    <w:p w14:paraId="748BE682" w14:textId="44F82D2A" w:rsidR="004562E6" w:rsidRDefault="004562E6" w:rsidP="004562E6">
      <w:pPr>
        <w:pStyle w:val="Prrafodelista"/>
        <w:numPr>
          <w:ilvl w:val="0"/>
          <w:numId w:val="4"/>
        </w:numPr>
      </w:pPr>
      <w:r>
        <w:t>Analizar el documento “</w:t>
      </w:r>
      <w:r w:rsidR="00C46B89" w:rsidRPr="00C46B89">
        <w:t>Contenido curso MongoDb.docx</w:t>
      </w:r>
      <w:r>
        <w:t>”</w:t>
      </w:r>
      <w:r w:rsidR="00C46B89">
        <w:t xml:space="preserve"> y crear un modelo de colecciones</w:t>
      </w:r>
      <w:r w:rsidR="00E673F5">
        <w:t xml:space="preserve"> para almacenar la informaci</w:t>
      </w:r>
      <w:r w:rsidR="00B64BF2">
        <w:t>ón de módulos y temas</w:t>
      </w:r>
      <w:r w:rsidR="00B80349">
        <w:t>. Crear la base de datos “</w:t>
      </w:r>
      <w:proofErr w:type="spellStart"/>
      <w:r w:rsidR="00B80349">
        <w:t>ContenidoCursoMongoDb</w:t>
      </w:r>
      <w:proofErr w:type="spellEnd"/>
      <w:r w:rsidR="00B80349">
        <w:t xml:space="preserve">” e insertar </w:t>
      </w:r>
      <w:r w:rsidR="00C67B21">
        <w:t>la información contenida en el documento de Word.</w:t>
      </w:r>
    </w:p>
    <w:p w14:paraId="2BDA0892" w14:textId="65824902" w:rsidR="00B64BF2" w:rsidRDefault="00B64BF2" w:rsidP="004562E6">
      <w:pPr>
        <w:pStyle w:val="Prrafodelista"/>
        <w:numPr>
          <w:ilvl w:val="0"/>
          <w:numId w:val="4"/>
        </w:numPr>
      </w:pPr>
      <w:r>
        <w:t xml:space="preserve">Analizar </w:t>
      </w:r>
      <w:r w:rsidR="00E37C93">
        <w:t>los formatos de hojas de vida al final de este documento y plantear un modelo de datos</w:t>
      </w:r>
      <w:r w:rsidR="00497282">
        <w:t xml:space="preserve"> con las colecciones que considere necesarias</w:t>
      </w:r>
      <w:r w:rsidR="00B64DF6">
        <w:t>. Crear la base de datos “</w:t>
      </w:r>
      <w:proofErr w:type="spellStart"/>
      <w:r w:rsidR="00B64DF6">
        <w:t>Ho</w:t>
      </w:r>
      <w:r w:rsidR="00BB011E">
        <w:t>jasDeVida</w:t>
      </w:r>
      <w:proofErr w:type="spellEnd"/>
      <w:r w:rsidR="00BB011E">
        <w:t>” e insertar al menos 10 documentos</w:t>
      </w:r>
    </w:p>
    <w:p w14:paraId="501DAF8D" w14:textId="77777777" w:rsidR="00BA0A28" w:rsidRDefault="00BA0A28">
      <w:pPr>
        <w:spacing w:after="0" w:line="240" w:lineRule="auto"/>
        <w:jc w:val="left"/>
      </w:pPr>
    </w:p>
    <w:p w14:paraId="7F4E9381" w14:textId="0B9E0D25" w:rsidR="00BB011E" w:rsidRDefault="00BA0A28">
      <w:pPr>
        <w:spacing w:after="0" w:line="240" w:lineRule="auto"/>
        <w:jc w:val="left"/>
      </w:pPr>
      <w:r w:rsidRPr="000F76F5">
        <w:rPr>
          <w:b/>
          <w:bCs/>
        </w:rPr>
        <w:t>NOTA</w:t>
      </w:r>
      <w:r>
        <w:t xml:space="preserve">: Las bases de datos se deben crear en la cuenta de </w:t>
      </w:r>
      <w:proofErr w:type="spellStart"/>
      <w:r>
        <w:t>MongoDb</w:t>
      </w:r>
      <w:proofErr w:type="spellEnd"/>
      <w:r>
        <w:t xml:space="preserve"> Atlas</w:t>
      </w:r>
      <w:r w:rsidR="000F76F5">
        <w:t xml:space="preserve"> que se creó en la segunda sesión del curso</w:t>
      </w:r>
      <w:r w:rsidR="00BB011E">
        <w:br w:type="page"/>
      </w:r>
    </w:p>
    <w:p w14:paraId="04264513" w14:textId="77777777" w:rsidR="00ED1E14" w:rsidRDefault="00ED1E14" w:rsidP="00BB011E"/>
    <w:p w14:paraId="524C3830" w14:textId="4ECC069B" w:rsidR="00BB011E" w:rsidRPr="00ED1E14" w:rsidRDefault="00BB011E" w:rsidP="00BB011E">
      <w:pPr>
        <w:rPr>
          <w:b/>
          <w:bCs/>
        </w:rPr>
      </w:pPr>
      <w:r w:rsidRPr="00ED1E14">
        <w:rPr>
          <w:b/>
          <w:bCs/>
        </w:rPr>
        <w:t>ANEXO</w:t>
      </w:r>
    </w:p>
    <w:p w14:paraId="531CF5D6" w14:textId="7D2D2442" w:rsidR="00ED1E14" w:rsidRPr="00ED1E14" w:rsidRDefault="00ED1E14" w:rsidP="00BB011E">
      <w:pPr>
        <w:rPr>
          <w:b/>
          <w:bCs/>
        </w:rPr>
      </w:pPr>
      <w:r w:rsidRPr="00ED1E14">
        <w:rPr>
          <w:b/>
          <w:bCs/>
        </w:rPr>
        <w:t>MODELOS DE HOJA DE VIDA</w:t>
      </w:r>
    </w:p>
    <w:p w14:paraId="51869FC5" w14:textId="12F614DC" w:rsidR="00ED1E14" w:rsidRDefault="00ED1E14" w:rsidP="00ED1E14">
      <w:pPr>
        <w:jc w:val="center"/>
      </w:pPr>
      <w:r>
        <w:rPr>
          <w:noProof/>
        </w:rPr>
        <w:drawing>
          <wp:inline distT="0" distB="0" distL="0" distR="0" wp14:anchorId="058B0967" wp14:editId="7548BCC1">
            <wp:extent cx="3260272" cy="5381821"/>
            <wp:effectExtent l="0" t="0" r="0" b="0"/>
            <wp:docPr id="2024892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92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054" cy="538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A3FC" w14:textId="77777777" w:rsidR="008C526D" w:rsidRDefault="008C526D" w:rsidP="00ED1E14">
      <w:pPr>
        <w:jc w:val="center"/>
      </w:pPr>
    </w:p>
    <w:p w14:paraId="21477071" w14:textId="77777777" w:rsidR="008C526D" w:rsidRDefault="008C526D" w:rsidP="00ED1E14">
      <w:pPr>
        <w:jc w:val="center"/>
      </w:pPr>
    </w:p>
    <w:p w14:paraId="4A810DA9" w14:textId="77777777" w:rsidR="008C526D" w:rsidRDefault="008C526D" w:rsidP="00ED1E14">
      <w:pPr>
        <w:jc w:val="center"/>
      </w:pPr>
    </w:p>
    <w:p w14:paraId="1E403E6F" w14:textId="77777777" w:rsidR="008C526D" w:rsidRDefault="008C526D" w:rsidP="00ED1E14">
      <w:pPr>
        <w:jc w:val="center"/>
      </w:pPr>
    </w:p>
    <w:p w14:paraId="40D8CB70" w14:textId="77777777" w:rsidR="008C526D" w:rsidRDefault="008C526D" w:rsidP="00ED1E14">
      <w:pPr>
        <w:jc w:val="center"/>
      </w:pPr>
    </w:p>
    <w:p w14:paraId="45BCE419" w14:textId="24468F06" w:rsidR="00616169" w:rsidRDefault="00697A71" w:rsidP="00ED1E14">
      <w:pPr>
        <w:jc w:val="center"/>
      </w:pPr>
      <w:r>
        <w:rPr>
          <w:noProof/>
        </w:rPr>
        <w:lastRenderedPageBreak/>
        <w:drawing>
          <wp:inline distT="0" distB="0" distL="0" distR="0" wp14:anchorId="16472771" wp14:editId="42C0DD56">
            <wp:extent cx="5019675" cy="6657975"/>
            <wp:effectExtent l="0" t="0" r="9525" b="9525"/>
            <wp:docPr id="560763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63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AB60" w14:textId="77777777" w:rsidR="00616169" w:rsidRDefault="00616169">
      <w:pPr>
        <w:spacing w:after="0" w:line="240" w:lineRule="auto"/>
        <w:jc w:val="left"/>
      </w:pPr>
      <w:r>
        <w:br w:type="page"/>
      </w:r>
    </w:p>
    <w:p w14:paraId="73EE9E94" w14:textId="42874A50" w:rsidR="009A0823" w:rsidRDefault="00616169" w:rsidP="00ED1E14">
      <w:pPr>
        <w:jc w:val="center"/>
      </w:pPr>
      <w:r>
        <w:rPr>
          <w:noProof/>
        </w:rPr>
        <w:lastRenderedPageBreak/>
        <w:drawing>
          <wp:inline distT="0" distB="0" distL="0" distR="0" wp14:anchorId="67EEFD5D" wp14:editId="567AD40B">
            <wp:extent cx="4686300" cy="6705600"/>
            <wp:effectExtent l="0" t="0" r="0" b="0"/>
            <wp:docPr id="2133783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83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BDD8" w14:textId="77777777" w:rsidR="009A0823" w:rsidRDefault="009A0823">
      <w:pPr>
        <w:spacing w:after="0" w:line="240" w:lineRule="auto"/>
        <w:jc w:val="left"/>
      </w:pPr>
      <w:r>
        <w:br w:type="page"/>
      </w:r>
    </w:p>
    <w:p w14:paraId="7720DB3A" w14:textId="033C9E7B" w:rsidR="008C526D" w:rsidRDefault="009A0823" w:rsidP="00ED1E14">
      <w:pPr>
        <w:jc w:val="center"/>
      </w:pPr>
      <w:r>
        <w:lastRenderedPageBreak/>
        <w:t>REFERENCIAS</w:t>
      </w:r>
    </w:p>
    <w:p w14:paraId="3F481A1E" w14:textId="2E7DD5F5" w:rsidR="009A0823" w:rsidRDefault="00701B46" w:rsidP="009A0823">
      <w:r>
        <w:t xml:space="preserve">GIAMAS, Alex. </w:t>
      </w:r>
      <w:proofErr w:type="spellStart"/>
      <w:r>
        <w:t>Mastering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6.x. </w:t>
      </w:r>
      <w:r w:rsidR="003A3F60">
        <w:t>2022</w:t>
      </w:r>
      <w:r w:rsidR="0004584A">
        <w:t xml:space="preserve"> </w:t>
      </w:r>
      <w:proofErr w:type="spellStart"/>
      <w:r w:rsidR="0004584A">
        <w:t>Packt</w:t>
      </w:r>
      <w:proofErr w:type="spellEnd"/>
    </w:p>
    <w:p w14:paraId="507C16C2" w14:textId="77224136" w:rsidR="00690DBA" w:rsidRDefault="00690DBA" w:rsidP="00690DBA">
      <w:hyperlink r:id="rId14" w:history="1">
        <w:r w:rsidRPr="00E95827">
          <w:rPr>
            <w:rStyle w:val="Hipervnculo"/>
          </w:rPr>
          <w:t>https://www.youtube.com/watch?v=GLl6d77rNAs</w:t>
        </w:r>
      </w:hyperlink>
    </w:p>
    <w:p w14:paraId="261AE57E" w14:textId="0EBB8533" w:rsidR="0004584A" w:rsidRDefault="00690DBA" w:rsidP="00690DBA">
      <w:hyperlink r:id="rId15" w:history="1">
        <w:r w:rsidRPr="00E95827">
          <w:rPr>
            <w:rStyle w:val="Hipervnculo"/>
          </w:rPr>
          <w:t>https://www.youtube.com/watch?v=coNkymZrk9Y</w:t>
        </w:r>
      </w:hyperlink>
    </w:p>
    <w:p w14:paraId="3985D5CA" w14:textId="77777777" w:rsidR="00690DBA" w:rsidRPr="004562E6" w:rsidRDefault="00690DBA" w:rsidP="00690DBA"/>
    <w:sectPr w:rsidR="00690DBA" w:rsidRPr="004562E6" w:rsidSect="00F82FE1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8D4FA" w14:textId="77777777" w:rsidR="002E28B5" w:rsidRDefault="002E28B5" w:rsidP="004D4AD3">
      <w:pPr>
        <w:spacing w:after="0" w:line="240" w:lineRule="auto"/>
      </w:pPr>
      <w:r>
        <w:separator/>
      </w:r>
    </w:p>
  </w:endnote>
  <w:endnote w:type="continuationSeparator" w:id="0">
    <w:p w14:paraId="4A5F1C03" w14:textId="77777777" w:rsidR="002E28B5" w:rsidRDefault="002E28B5" w:rsidP="004D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75E3" w14:textId="77777777" w:rsidR="004D4AD3" w:rsidRPr="00DE6C71" w:rsidRDefault="00A12485" w:rsidP="004D4AD3">
    <w:pPr>
      <w:pStyle w:val="Piedepgina"/>
      <w:pBdr>
        <w:bottom w:val="single" w:sz="8" w:space="1" w:color="auto"/>
      </w:pBdr>
      <w:tabs>
        <w:tab w:val="right" w:pos="9356"/>
      </w:tabs>
      <w:spacing w:after="0"/>
      <w:ind w:left="-567" w:right="-518"/>
      <w:jc w:val="center"/>
      <w:rPr>
        <w:rFonts w:cs="Arial"/>
        <w:b/>
        <w:snapToGrid w:val="0"/>
        <w:sz w:val="18"/>
        <w:szCs w:val="18"/>
      </w:rPr>
    </w:pPr>
    <w:r w:rsidRPr="00116204">
      <w:rPr>
        <w:rStyle w:val="Nmerodepgina"/>
        <w:rFonts w:cs="Arial"/>
        <w:b/>
        <w:snapToGrid w:val="0"/>
      </w:rPr>
      <w:t>Este documento es propiedad de SETI. Prohibida su reproducci</w:t>
    </w:r>
    <w:r w:rsidRPr="00116204">
      <w:rPr>
        <w:rFonts w:ascii="Arial" w:hAnsi="Arial" w:cs="Arial"/>
        <w:b/>
        <w:snapToGrid w:val="0"/>
        <w:sz w:val="16"/>
        <w:lang w:eastAsia="es-ES"/>
      </w:rPr>
      <w:t>ó</w:t>
    </w:r>
    <w:r w:rsidRPr="00116204">
      <w:rPr>
        <w:rStyle w:val="Nmerodepgina"/>
        <w:rFonts w:cs="Arial"/>
        <w:b/>
        <w:snapToGrid w:val="0"/>
      </w:rPr>
      <w:t>n total o parcial sin previa autorización del autor</w:t>
    </w:r>
    <w:r w:rsidR="00243C0B">
      <w:rPr>
        <w:rStyle w:val="Nmerodepgina"/>
        <w:rFonts w:cs="Arial"/>
        <w:b/>
        <w:snapToGrid w:val="0"/>
      </w:rPr>
      <w:t>.</w:t>
    </w:r>
  </w:p>
  <w:p w14:paraId="65E03AA9" w14:textId="77777777" w:rsidR="004D4AD3" w:rsidRPr="004D4AD3" w:rsidRDefault="004D4AD3" w:rsidP="004D4AD3">
    <w:pPr>
      <w:pStyle w:val="Piedepgina"/>
      <w:spacing w:after="0"/>
      <w:jc w:val="right"/>
      <w:rPr>
        <w:rFonts w:cs="Arial"/>
        <w:sz w:val="16"/>
        <w:szCs w:val="16"/>
      </w:rPr>
    </w:pPr>
    <w:r w:rsidRPr="004D4AD3">
      <w:rPr>
        <w:rFonts w:cs="Arial"/>
        <w:sz w:val="16"/>
        <w:szCs w:val="16"/>
      </w:rPr>
      <w:t xml:space="preserve">Página </w:t>
    </w:r>
    <w:r w:rsidRPr="004D4AD3">
      <w:rPr>
        <w:rFonts w:cs="Arial"/>
        <w:b/>
        <w:sz w:val="16"/>
        <w:szCs w:val="16"/>
      </w:rPr>
      <w:fldChar w:fldCharType="begin"/>
    </w:r>
    <w:r w:rsidRPr="004D4AD3">
      <w:rPr>
        <w:rFonts w:cs="Arial"/>
        <w:b/>
        <w:sz w:val="16"/>
        <w:szCs w:val="16"/>
      </w:rPr>
      <w:instrText>PAGE</w:instrText>
    </w:r>
    <w:r w:rsidRPr="004D4AD3">
      <w:rPr>
        <w:rFonts w:cs="Arial"/>
        <w:b/>
        <w:sz w:val="16"/>
        <w:szCs w:val="16"/>
      </w:rPr>
      <w:fldChar w:fldCharType="separate"/>
    </w:r>
    <w:r w:rsidR="008857A1">
      <w:rPr>
        <w:rFonts w:cs="Arial"/>
        <w:b/>
        <w:noProof/>
        <w:sz w:val="16"/>
        <w:szCs w:val="16"/>
      </w:rPr>
      <w:t>1</w:t>
    </w:r>
    <w:r w:rsidRPr="004D4AD3">
      <w:rPr>
        <w:rFonts w:cs="Arial"/>
        <w:b/>
        <w:sz w:val="16"/>
        <w:szCs w:val="16"/>
      </w:rPr>
      <w:fldChar w:fldCharType="end"/>
    </w:r>
    <w:r w:rsidRPr="004D4AD3">
      <w:rPr>
        <w:rFonts w:cs="Arial"/>
        <w:sz w:val="16"/>
        <w:szCs w:val="16"/>
      </w:rPr>
      <w:t xml:space="preserve"> de </w:t>
    </w:r>
    <w:r w:rsidRPr="004D4AD3">
      <w:rPr>
        <w:rFonts w:cs="Arial"/>
        <w:b/>
        <w:sz w:val="16"/>
        <w:szCs w:val="16"/>
      </w:rPr>
      <w:fldChar w:fldCharType="begin"/>
    </w:r>
    <w:r w:rsidRPr="004D4AD3">
      <w:rPr>
        <w:rFonts w:cs="Arial"/>
        <w:b/>
        <w:sz w:val="16"/>
        <w:szCs w:val="16"/>
      </w:rPr>
      <w:instrText>NUMPAGES</w:instrText>
    </w:r>
    <w:r w:rsidRPr="004D4AD3">
      <w:rPr>
        <w:rFonts w:cs="Arial"/>
        <w:b/>
        <w:sz w:val="16"/>
        <w:szCs w:val="16"/>
      </w:rPr>
      <w:fldChar w:fldCharType="separate"/>
    </w:r>
    <w:r w:rsidR="008857A1">
      <w:rPr>
        <w:rFonts w:cs="Arial"/>
        <w:b/>
        <w:noProof/>
        <w:sz w:val="16"/>
        <w:szCs w:val="16"/>
      </w:rPr>
      <w:t>3</w:t>
    </w:r>
    <w:r w:rsidRPr="004D4AD3">
      <w:rPr>
        <w:rFonts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643F" w14:textId="77777777" w:rsidR="002E28B5" w:rsidRDefault="002E28B5" w:rsidP="004D4AD3">
      <w:pPr>
        <w:spacing w:after="0" w:line="240" w:lineRule="auto"/>
      </w:pPr>
      <w:r>
        <w:separator/>
      </w:r>
    </w:p>
  </w:footnote>
  <w:footnote w:type="continuationSeparator" w:id="0">
    <w:p w14:paraId="760DB294" w14:textId="77777777" w:rsidR="002E28B5" w:rsidRDefault="002E28B5" w:rsidP="004D4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CB55" w14:textId="77777777" w:rsidR="004D4AD3" w:rsidRDefault="00423817" w:rsidP="004D4AD3">
    <w:pPr>
      <w:pStyle w:val="Encabezado"/>
      <w:pBdr>
        <w:bottom w:val="threeDEmboss" w:sz="24" w:space="0" w:color="auto"/>
      </w:pBdr>
      <w:jc w:val="right"/>
      <w:rPr>
        <w:rFonts w:ascii="Arial" w:hAnsi="Arial"/>
        <w:noProof/>
      </w:rPr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5FD3AD40" wp14:editId="56AA5F98">
          <wp:simplePos x="0" y="0"/>
          <wp:positionH relativeFrom="column">
            <wp:posOffset>-817245</wp:posOffset>
          </wp:positionH>
          <wp:positionV relativeFrom="paragraph">
            <wp:posOffset>60960</wp:posOffset>
          </wp:positionV>
          <wp:extent cx="838200" cy="83820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7C7449" w14:textId="77777777" w:rsidR="004D4AD3" w:rsidRPr="0080625F" w:rsidRDefault="004D4AD3" w:rsidP="004D4AD3">
    <w:pPr>
      <w:pStyle w:val="Encabezados"/>
    </w:pPr>
    <w:r w:rsidRPr="0080625F">
      <w:t>Documento</w:t>
    </w:r>
    <w:r w:rsidR="00AA4907">
      <w:t xml:space="preserve"> de </w:t>
    </w:r>
    <w:r w:rsidR="003F5B13">
      <w:t>solución de problema</w:t>
    </w:r>
    <w:r w:rsidRPr="0080625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9EC"/>
    <w:multiLevelType w:val="multilevel"/>
    <w:tmpl w:val="D9CAD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FFA3E2F"/>
    <w:multiLevelType w:val="multilevel"/>
    <w:tmpl w:val="7FA43B78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7105430"/>
    <w:multiLevelType w:val="hybridMultilevel"/>
    <w:tmpl w:val="F94C6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151EC"/>
    <w:multiLevelType w:val="hybridMultilevel"/>
    <w:tmpl w:val="E8AA58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569168">
    <w:abstractNumId w:val="0"/>
  </w:num>
  <w:num w:numId="2" w16cid:durableId="736054601">
    <w:abstractNumId w:val="1"/>
  </w:num>
  <w:num w:numId="3" w16cid:durableId="13460364">
    <w:abstractNumId w:val="2"/>
  </w:num>
  <w:num w:numId="4" w16cid:durableId="1441947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C6"/>
    <w:rsid w:val="0004584A"/>
    <w:rsid w:val="000B0B85"/>
    <w:rsid w:val="000D2AD8"/>
    <w:rsid w:val="000D7AF4"/>
    <w:rsid w:val="000F76F5"/>
    <w:rsid w:val="00143C4D"/>
    <w:rsid w:val="00175F40"/>
    <w:rsid w:val="001E7F24"/>
    <w:rsid w:val="00200EB5"/>
    <w:rsid w:val="002115C3"/>
    <w:rsid w:val="0021406B"/>
    <w:rsid w:val="00243C0B"/>
    <w:rsid w:val="002A2104"/>
    <w:rsid w:val="002E28B5"/>
    <w:rsid w:val="0031746E"/>
    <w:rsid w:val="00324C11"/>
    <w:rsid w:val="0034251C"/>
    <w:rsid w:val="003A3F60"/>
    <w:rsid w:val="003F5B13"/>
    <w:rsid w:val="00423817"/>
    <w:rsid w:val="00427F66"/>
    <w:rsid w:val="004562E6"/>
    <w:rsid w:val="00457F1E"/>
    <w:rsid w:val="004636DD"/>
    <w:rsid w:val="004943A4"/>
    <w:rsid w:val="00494F7B"/>
    <w:rsid w:val="00497282"/>
    <w:rsid w:val="004D4AD3"/>
    <w:rsid w:val="00540159"/>
    <w:rsid w:val="005C2E30"/>
    <w:rsid w:val="005C6007"/>
    <w:rsid w:val="005C68DA"/>
    <w:rsid w:val="00605D4D"/>
    <w:rsid w:val="00615176"/>
    <w:rsid w:val="00616169"/>
    <w:rsid w:val="00626723"/>
    <w:rsid w:val="00667317"/>
    <w:rsid w:val="00674244"/>
    <w:rsid w:val="00690DBA"/>
    <w:rsid w:val="00697A71"/>
    <w:rsid w:val="00701B46"/>
    <w:rsid w:val="007274A5"/>
    <w:rsid w:val="00764022"/>
    <w:rsid w:val="00790F63"/>
    <w:rsid w:val="007C015E"/>
    <w:rsid w:val="0080625F"/>
    <w:rsid w:val="008076CE"/>
    <w:rsid w:val="00846F1A"/>
    <w:rsid w:val="00877B51"/>
    <w:rsid w:val="008857A1"/>
    <w:rsid w:val="008C526D"/>
    <w:rsid w:val="008E14B6"/>
    <w:rsid w:val="008F40E9"/>
    <w:rsid w:val="009164B3"/>
    <w:rsid w:val="00936271"/>
    <w:rsid w:val="009A0823"/>
    <w:rsid w:val="009F601F"/>
    <w:rsid w:val="00A00AFE"/>
    <w:rsid w:val="00A12485"/>
    <w:rsid w:val="00A37BFC"/>
    <w:rsid w:val="00A657A0"/>
    <w:rsid w:val="00A97FDC"/>
    <w:rsid w:val="00AA4907"/>
    <w:rsid w:val="00AA69FF"/>
    <w:rsid w:val="00AE51ED"/>
    <w:rsid w:val="00B6170F"/>
    <w:rsid w:val="00B64BF2"/>
    <w:rsid w:val="00B64DF6"/>
    <w:rsid w:val="00B80349"/>
    <w:rsid w:val="00B96040"/>
    <w:rsid w:val="00BA0A28"/>
    <w:rsid w:val="00BB011E"/>
    <w:rsid w:val="00C1089D"/>
    <w:rsid w:val="00C42880"/>
    <w:rsid w:val="00C46B89"/>
    <w:rsid w:val="00C67683"/>
    <w:rsid w:val="00C67B21"/>
    <w:rsid w:val="00CB38E5"/>
    <w:rsid w:val="00CF0B50"/>
    <w:rsid w:val="00D35A23"/>
    <w:rsid w:val="00D452BF"/>
    <w:rsid w:val="00D570C6"/>
    <w:rsid w:val="00D92ACE"/>
    <w:rsid w:val="00DE6C71"/>
    <w:rsid w:val="00E35C13"/>
    <w:rsid w:val="00E37C93"/>
    <w:rsid w:val="00E673F5"/>
    <w:rsid w:val="00E97665"/>
    <w:rsid w:val="00EA76AE"/>
    <w:rsid w:val="00ED1E14"/>
    <w:rsid w:val="00F0447E"/>
    <w:rsid w:val="00F42D72"/>
    <w:rsid w:val="00F77D3F"/>
    <w:rsid w:val="00F82FE1"/>
    <w:rsid w:val="00FB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5556A8D"/>
  <w15:docId w15:val="{B574F95B-524A-4298-AA6D-E84AB146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89D"/>
    <w:pPr>
      <w:spacing w:after="200" w:line="276" w:lineRule="auto"/>
      <w:jc w:val="both"/>
    </w:pPr>
    <w:rPr>
      <w:rFonts w:ascii="Verdana" w:hAnsi="Verdana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00EB5"/>
    <w:pPr>
      <w:keepNext/>
      <w:keepLines/>
      <w:spacing w:before="480" w:after="0"/>
      <w:jc w:val="center"/>
      <w:outlineLvl w:val="0"/>
    </w:pPr>
    <w:rPr>
      <w:rFonts w:eastAsia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52BF"/>
    <w:pPr>
      <w:keepNext/>
      <w:keepLines/>
      <w:spacing w:before="200" w:after="0"/>
      <w:outlineLvl w:val="1"/>
    </w:pPr>
    <w:rPr>
      <w:rFonts w:eastAsia="Times New Roman"/>
      <w:b/>
      <w:bCs/>
      <w:color w:val="00000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52BF"/>
    <w:pPr>
      <w:keepNext/>
      <w:keepLines/>
      <w:spacing w:before="200" w:after="0"/>
      <w:outlineLvl w:val="2"/>
    </w:pPr>
    <w:rPr>
      <w:rFonts w:eastAsia="Times New Roman"/>
      <w:b/>
      <w:bCs/>
      <w:color w:val="00000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0EB5"/>
    <w:pPr>
      <w:keepNext/>
      <w:keepLines/>
      <w:spacing w:before="200" w:after="0"/>
      <w:outlineLvl w:val="3"/>
    </w:pPr>
    <w:rPr>
      <w:rFonts w:eastAsia="Times New Roman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D452BF"/>
    <w:rPr>
      <w:rFonts w:ascii="Arial" w:eastAsia="Times New Roman" w:hAnsi="Arial" w:cs="Times New Roman"/>
      <w:b/>
      <w:bCs/>
      <w:color w:val="000000"/>
      <w:sz w:val="24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rsid w:val="00D452BF"/>
    <w:pPr>
      <w:spacing w:after="300" w:line="240" w:lineRule="auto"/>
      <w:contextualSpacing/>
      <w:jc w:val="center"/>
    </w:pPr>
    <w:rPr>
      <w:rFonts w:eastAsia="Times New Roman"/>
      <w:b/>
      <w:color w:val="000000"/>
      <w:spacing w:val="5"/>
      <w:kern w:val="28"/>
      <w:sz w:val="28"/>
      <w:szCs w:val="52"/>
    </w:rPr>
  </w:style>
  <w:style w:type="character" w:customStyle="1" w:styleId="TtuloCar">
    <w:name w:val="Título Car"/>
    <w:link w:val="Ttulo"/>
    <w:uiPriority w:val="10"/>
    <w:rsid w:val="00D452BF"/>
    <w:rPr>
      <w:rFonts w:ascii="Arial" w:eastAsia="Times New Roman" w:hAnsi="Arial" w:cs="Times New Roman"/>
      <w:b/>
      <w:color w:val="000000"/>
      <w:spacing w:val="5"/>
      <w:kern w:val="28"/>
      <w:sz w:val="28"/>
      <w:szCs w:val="52"/>
      <w:lang w:val="es-CO"/>
    </w:rPr>
  </w:style>
  <w:style w:type="character" w:customStyle="1" w:styleId="Ttulo1Car">
    <w:name w:val="Título 1 Car"/>
    <w:link w:val="Ttulo1"/>
    <w:uiPriority w:val="9"/>
    <w:rsid w:val="00200EB5"/>
    <w:rPr>
      <w:rFonts w:ascii="Verdana" w:eastAsia="Times New Roman" w:hAnsi="Verdana"/>
      <w:b/>
      <w:bCs/>
      <w:sz w:val="24"/>
      <w:szCs w:val="28"/>
      <w:lang w:eastAsia="en-US"/>
    </w:rPr>
  </w:style>
  <w:style w:type="character" w:customStyle="1" w:styleId="Ttulo3Car">
    <w:name w:val="Título 3 Car"/>
    <w:link w:val="Ttulo3"/>
    <w:uiPriority w:val="9"/>
    <w:rsid w:val="00D452BF"/>
    <w:rPr>
      <w:rFonts w:ascii="Arial" w:eastAsia="Times New Roman" w:hAnsi="Arial" w:cs="Times New Roman"/>
      <w:b/>
      <w:bCs/>
      <w:color w:val="000000"/>
      <w:lang w:val="es-CO"/>
    </w:rPr>
  </w:style>
  <w:style w:type="character" w:customStyle="1" w:styleId="Ttulo4Car">
    <w:name w:val="Título 4 Car"/>
    <w:link w:val="Ttulo4"/>
    <w:uiPriority w:val="9"/>
    <w:rsid w:val="00200EB5"/>
    <w:rPr>
      <w:rFonts w:ascii="Verdana" w:eastAsia="Times New Roman" w:hAnsi="Verdana"/>
      <w:b/>
      <w:bCs/>
      <w:i/>
      <w:iCs/>
      <w:szCs w:val="2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rsid w:val="00C1089D"/>
    <w:pPr>
      <w:numPr>
        <w:ilvl w:val="1"/>
      </w:numPr>
    </w:pPr>
    <w:rPr>
      <w:rFonts w:ascii="Cambria" w:eastAsia="Times New Roman" w:hAnsi="Cambria"/>
      <w:i/>
      <w:iCs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C1089D"/>
    <w:rPr>
      <w:rFonts w:ascii="Cambria" w:eastAsia="Times New Roman" w:hAnsi="Cambria"/>
      <w:i/>
      <w:iCs/>
      <w:spacing w:val="15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5D4D"/>
    <w:rPr>
      <w:rFonts w:ascii="Tahoma" w:hAnsi="Tahoma" w:cs="Tahoma"/>
      <w:sz w:val="16"/>
      <w:szCs w:val="16"/>
      <w:lang w:val="es-CO"/>
    </w:rPr>
  </w:style>
  <w:style w:type="paragraph" w:styleId="TDC5">
    <w:name w:val="toc 5"/>
    <w:basedOn w:val="Normal"/>
    <w:next w:val="Normal"/>
    <w:autoRedefine/>
    <w:uiPriority w:val="39"/>
    <w:unhideWhenUsed/>
    <w:rsid w:val="00AA69FF"/>
    <w:pPr>
      <w:spacing w:after="0"/>
      <w:ind w:left="600"/>
      <w:jc w:val="left"/>
    </w:pPr>
    <w:rPr>
      <w:rFonts w:ascii="Calibri" w:hAnsi="Calibri" w:cs="Calibr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A69FF"/>
    <w:pPr>
      <w:spacing w:after="0"/>
      <w:ind w:left="800"/>
      <w:jc w:val="left"/>
    </w:pPr>
    <w:rPr>
      <w:rFonts w:ascii="Calibri" w:hAnsi="Calibri" w:cs="Calibr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A69FF"/>
    <w:pPr>
      <w:spacing w:after="0"/>
      <w:ind w:left="1000"/>
      <w:jc w:val="left"/>
    </w:pPr>
    <w:rPr>
      <w:rFonts w:ascii="Calibri" w:hAnsi="Calibri" w:cs="Calibr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A69FF"/>
    <w:pPr>
      <w:spacing w:after="0"/>
      <w:ind w:left="1200"/>
      <w:jc w:val="left"/>
    </w:pPr>
    <w:rPr>
      <w:rFonts w:ascii="Calibri" w:hAnsi="Calibri" w:cs="Calibr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A69FF"/>
    <w:pPr>
      <w:spacing w:after="0"/>
      <w:ind w:left="1400"/>
      <w:jc w:val="left"/>
    </w:pPr>
    <w:rPr>
      <w:rFonts w:ascii="Calibri" w:hAnsi="Calibri" w:cs="Calibri"/>
      <w:szCs w:val="20"/>
    </w:rPr>
  </w:style>
  <w:style w:type="paragraph" w:styleId="Encabezado">
    <w:name w:val="header"/>
    <w:basedOn w:val="Normal"/>
    <w:link w:val="EncabezadoCar"/>
    <w:unhideWhenUsed/>
    <w:rsid w:val="004D4A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D4AD3"/>
    <w:rPr>
      <w:rFonts w:ascii="Verdana" w:hAnsi="Verdana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4D4A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D4AD3"/>
    <w:rPr>
      <w:rFonts w:ascii="Verdana" w:hAnsi="Verdana"/>
      <w:szCs w:val="22"/>
      <w:lang w:eastAsia="en-US"/>
    </w:rPr>
  </w:style>
  <w:style w:type="paragraph" w:customStyle="1" w:styleId="Encabezados">
    <w:name w:val="Encabezados"/>
    <w:basedOn w:val="Encabezado"/>
    <w:link w:val="EncabezadosCar"/>
    <w:qFormat/>
    <w:rsid w:val="004D4AD3"/>
    <w:pPr>
      <w:pBdr>
        <w:bottom w:val="threeDEmboss" w:sz="24" w:space="0" w:color="auto"/>
      </w:pBdr>
      <w:jc w:val="right"/>
    </w:pPr>
    <w:rPr>
      <w:noProof/>
      <w:szCs w:val="20"/>
    </w:rPr>
  </w:style>
  <w:style w:type="character" w:styleId="Nmerodepgina">
    <w:name w:val="page number"/>
    <w:rsid w:val="004D4AD3"/>
    <w:rPr>
      <w:rFonts w:ascii="Verdana" w:hAnsi="Verdana"/>
      <w:dstrike w:val="0"/>
      <w:sz w:val="16"/>
      <w:vertAlign w:val="baseline"/>
    </w:rPr>
  </w:style>
  <w:style w:type="character" w:customStyle="1" w:styleId="EncabezadosCar">
    <w:name w:val="Encabezados Car"/>
    <w:link w:val="Encabezados"/>
    <w:rsid w:val="004D4AD3"/>
    <w:rPr>
      <w:rFonts w:ascii="Verdana" w:hAnsi="Verdana"/>
      <w:noProof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rsid w:val="00324C11"/>
    <w:pPr>
      <w:spacing w:after="0"/>
      <w:jc w:val="left"/>
    </w:pPr>
    <w:rPr>
      <w:b/>
      <w:bCs/>
      <w:caps/>
      <w:sz w:val="22"/>
      <w:szCs w:val="24"/>
    </w:rPr>
  </w:style>
  <w:style w:type="paragraph" w:customStyle="1" w:styleId="HPTableTitle">
    <w:name w:val="HP_Table_Title"/>
    <w:basedOn w:val="Normal"/>
    <w:next w:val="Normal"/>
    <w:rsid w:val="004D4AD3"/>
    <w:pPr>
      <w:keepNext/>
      <w:keepLines/>
      <w:spacing w:before="240" w:after="60" w:line="240" w:lineRule="auto"/>
      <w:ind w:left="720"/>
    </w:pPr>
    <w:rPr>
      <w:rFonts w:ascii="Futura Bk" w:eastAsia="Times New Roman" w:hAnsi="Futura Bk"/>
      <w:sz w:val="18"/>
      <w:szCs w:val="20"/>
      <w:lang w:val="en-US"/>
    </w:rPr>
  </w:style>
  <w:style w:type="paragraph" w:customStyle="1" w:styleId="TableSmHeading">
    <w:name w:val="Table_Sm_Heading"/>
    <w:basedOn w:val="Normal"/>
    <w:rsid w:val="004D4AD3"/>
    <w:pPr>
      <w:keepNext/>
      <w:keepLines/>
      <w:spacing w:before="60" w:after="40" w:line="240" w:lineRule="auto"/>
      <w:ind w:left="720"/>
    </w:pPr>
    <w:rPr>
      <w:rFonts w:ascii="Futura Bk" w:eastAsia="Times New Roman" w:hAnsi="Futura Bk"/>
      <w:sz w:val="16"/>
      <w:szCs w:val="20"/>
      <w:lang w:val="en-US"/>
    </w:rPr>
  </w:style>
  <w:style w:type="paragraph" w:customStyle="1" w:styleId="TableSmHeadingRight">
    <w:name w:val="Table_Sm_Heading_Right"/>
    <w:basedOn w:val="TableSmHeading"/>
    <w:rsid w:val="004D4AD3"/>
    <w:pPr>
      <w:jc w:val="right"/>
    </w:pPr>
  </w:style>
  <w:style w:type="paragraph" w:customStyle="1" w:styleId="TableMedium">
    <w:name w:val="Table_Medium"/>
    <w:basedOn w:val="Normal"/>
    <w:rsid w:val="004D4AD3"/>
    <w:pPr>
      <w:spacing w:before="40" w:after="40" w:line="240" w:lineRule="auto"/>
      <w:ind w:left="720"/>
    </w:pPr>
    <w:rPr>
      <w:rFonts w:ascii="Futura Bk" w:eastAsia="Times New Roman" w:hAnsi="Futura Bk"/>
      <w:b/>
      <w:sz w:val="18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24C11"/>
    <w:pPr>
      <w:spacing w:after="0"/>
      <w:jc w:val="left"/>
    </w:pPr>
    <w:rPr>
      <w:rFonts w:cs="Calibri"/>
      <w:b/>
      <w:bCs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24C11"/>
    <w:pPr>
      <w:spacing w:after="0"/>
      <w:ind w:left="200"/>
      <w:jc w:val="left"/>
    </w:pPr>
    <w:rPr>
      <w:rFonts w:cs="Calibri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24C11"/>
    <w:pPr>
      <w:spacing w:after="0"/>
      <w:ind w:left="400"/>
      <w:jc w:val="left"/>
    </w:pPr>
    <w:rPr>
      <w:rFonts w:cs="Calibri"/>
      <w:i/>
      <w:szCs w:val="20"/>
    </w:rPr>
  </w:style>
  <w:style w:type="paragraph" w:customStyle="1" w:styleId="TOCHeading">
    <w:name w:val="TOC_Heading"/>
    <w:basedOn w:val="Normal"/>
    <w:next w:val="Normal"/>
    <w:link w:val="TOCHeadingCar"/>
    <w:rsid w:val="00DE6C71"/>
    <w:pPr>
      <w:keepNext/>
      <w:spacing w:before="80" w:after="120" w:line="240" w:lineRule="auto"/>
    </w:pPr>
    <w:rPr>
      <w:rFonts w:ascii="Futura Bk" w:eastAsia="Times New Roman" w:hAnsi="Futura Bk"/>
      <w:b/>
      <w:sz w:val="24"/>
      <w:szCs w:val="20"/>
      <w:lang w:val="en-US"/>
    </w:rPr>
  </w:style>
  <w:style w:type="character" w:customStyle="1" w:styleId="TOCHeadingCar">
    <w:name w:val="TOC_Heading Car"/>
    <w:link w:val="TOCHeading"/>
    <w:rsid w:val="00DE6C71"/>
    <w:rPr>
      <w:rFonts w:ascii="Futura Bk" w:eastAsia="Times New Roman" w:hAnsi="Futura Bk"/>
      <w:b/>
      <w:sz w:val="24"/>
      <w:lang w:val="en-US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164B3"/>
    <w:pPr>
      <w:jc w:val="left"/>
      <w:outlineLvl w:val="9"/>
    </w:pPr>
    <w:rPr>
      <w:rFonts w:ascii="Cambria" w:hAnsi="Cambria"/>
      <w:color w:val="365F91"/>
      <w:lang w:eastAsia="es-CO"/>
    </w:rPr>
  </w:style>
  <w:style w:type="character" w:styleId="Hipervnculo">
    <w:name w:val="Hyperlink"/>
    <w:uiPriority w:val="99"/>
    <w:unhideWhenUsed/>
    <w:rsid w:val="009164B3"/>
    <w:rPr>
      <w:color w:val="0000FF"/>
      <w:u w:val="single"/>
    </w:rPr>
  </w:style>
  <w:style w:type="paragraph" w:styleId="Prrafodelista">
    <w:name w:val="List Paragraph"/>
    <w:basedOn w:val="Normal"/>
    <w:uiPriority w:val="34"/>
    <w:rsid w:val="00A97FD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570C6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90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coNkymZrk9Y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GLl6d77rNA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nisperuza\Downloads\Plantilla%20Troubleshootin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05faa078-b71b-4417-92f7-a7a751e29245">
      <UserInfo>
        <DisplayName>SETI DB</DisplayName>
        <AccountId>7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46033708BA4641A5CDAA41BFFD42A1" ma:contentTypeVersion="11" ma:contentTypeDescription="Crear nuevo documento." ma:contentTypeScope="" ma:versionID="7d34dddd54538109d4bb6e561679dd03">
  <xsd:schema xmlns:xsd="http://www.w3.org/2001/XMLSchema" xmlns:xs="http://www.w3.org/2001/XMLSchema" xmlns:p="http://schemas.microsoft.com/office/2006/metadata/properties" xmlns:ns1="http://schemas.microsoft.com/sharepoint/v3" xmlns:ns2="2d5d6e9b-24ae-461c-a5f1-b10df8f513d7" xmlns:ns3="05faa078-b71b-4417-92f7-a7a751e29245" targetNamespace="http://schemas.microsoft.com/office/2006/metadata/properties" ma:root="true" ma:fieldsID="08496b28616ccf81b6c0fe17e8453273" ns1:_="" ns2:_="" ns3:_="">
    <xsd:import namespace="http://schemas.microsoft.com/sharepoint/v3"/>
    <xsd:import namespace="2d5d6e9b-24ae-461c-a5f1-b10df8f513d7"/>
    <xsd:import namespace="05faa078-b71b-4417-92f7-a7a751e29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d6e9b-24ae-461c-a5f1-b10df8f513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aa078-b71b-4417-92f7-a7a751e2924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1A9D52-DEC7-4BDD-995D-4DE3915B26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5faa078-b71b-4417-92f7-a7a751e29245"/>
  </ds:schemaRefs>
</ds:datastoreItem>
</file>

<file path=customXml/itemProps2.xml><?xml version="1.0" encoding="utf-8"?>
<ds:datastoreItem xmlns:ds="http://schemas.openxmlformats.org/officeDocument/2006/customXml" ds:itemID="{D10240D8-4FCD-4D0F-9CCA-D14DB7A129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4441B6-B904-4CB8-92CD-C458E3E5E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1DD736-0998-4C99-9010-6CD8F0B0A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d5d6e9b-24ae-461c-a5f1-b10df8f513d7"/>
    <ds:schemaRef ds:uri="05faa078-b71b-4417-92f7-a7a751e29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Troubleshooting.dotx</Template>
  <TotalTime>1208</TotalTime>
  <Pages>6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lla 2 Documento de Word</vt:lpstr>
    </vt:vector>
  </TitlesOfParts>
  <Company/>
  <LinksUpToDate>false</LinksUpToDate>
  <CharactersWithSpaces>2183</CharactersWithSpaces>
  <SharedDoc>false</SharedDoc>
  <HLinks>
    <vt:vector size="24" baseType="variant"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_Toc281212530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_Toc281212529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_Toc281212528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_Toc281212527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lla 2 Documento de Word</dc:title>
  <dc:creator>Diego Armando Nisperuza Blanco</dc:creator>
  <cp:lastModifiedBy>Juan Carlos Manjarres Betancourt</cp:lastModifiedBy>
  <cp:revision>40</cp:revision>
  <dcterms:created xsi:type="dcterms:W3CDTF">2022-03-23T20:06:00Z</dcterms:created>
  <dcterms:modified xsi:type="dcterms:W3CDTF">2023-07-27T19:36:00Z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0x0101008446033708BA4641A5CDAA41BFFD42A1</vt:lpwstr>
  </property>
</Properties>
</file>